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5619B2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4897A38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E61C8C3" wp14:editId="744398FF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8B949E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61C8C3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638B949E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922956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ECB63B1" w14:textId="710A102C" w:rsidR="001B2ABD" w:rsidRPr="0059649E" w:rsidRDefault="0099438B" w:rsidP="001B2ABD">
            <w:pPr>
              <w:pStyle w:val="Ttulo"/>
            </w:pPr>
            <w:r>
              <w:t>Deiver guerra carrascal</w:t>
            </w:r>
          </w:p>
          <w:p w14:paraId="0BBC6920" w14:textId="2D4B5E64" w:rsidR="001B2ABD" w:rsidRPr="002B6D69" w:rsidRDefault="0099438B" w:rsidP="002B6D69">
            <w:r w:rsidRPr="002B6D69">
              <w:rPr>
                <w:color w:val="808080" w:themeColor="background1" w:themeShade="80"/>
                <w:sz w:val="22"/>
                <w:szCs w:val="28"/>
              </w:rPr>
              <w:t>Ingeniero de sistemas e informática</w:t>
            </w:r>
          </w:p>
        </w:tc>
      </w:tr>
      <w:tr w:rsidR="001B2ABD" w:rsidRPr="0059649E" w14:paraId="21CBBAE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8732C309CAF410AB4233171F8DDC92E"/>
              </w:placeholder>
              <w:temporary/>
              <w:showingPlcHdr/>
              <w15:appearance w15:val="hidden"/>
            </w:sdtPr>
            <w:sdtEndPr/>
            <w:sdtContent>
              <w:p w14:paraId="32ECB1C5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FAEA23F" w14:textId="166B3188" w:rsidR="00036450" w:rsidRPr="0059649E" w:rsidRDefault="00036450" w:rsidP="004A6E83"/>
          <w:p w14:paraId="799332BC" w14:textId="77777777" w:rsidR="00036450" w:rsidRPr="0059649E" w:rsidRDefault="00036450" w:rsidP="00036450"/>
          <w:sdt>
            <w:sdtPr>
              <w:id w:val="-1954003311"/>
              <w:placeholder>
                <w:docPart w:val="23309F23318342E18D0643E25023F250"/>
              </w:placeholder>
              <w:temporary/>
              <w:showingPlcHdr/>
              <w15:appearance w15:val="hidden"/>
            </w:sdtPr>
            <w:sdtEndPr/>
            <w:sdtContent>
              <w:p w14:paraId="1F0E4D1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838FB6B74474EF6B367E879A5E47794"/>
              </w:placeholder>
              <w:temporary/>
              <w:showingPlcHdr/>
              <w15:appearance w15:val="hidden"/>
            </w:sdtPr>
            <w:sdtEndPr/>
            <w:sdtContent>
              <w:p w14:paraId="02AF0E8C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0CDB906" w14:textId="46FA44D5" w:rsidR="004D3011" w:rsidRPr="0059649E" w:rsidRDefault="00C23A27" w:rsidP="004D3011">
            <w:r>
              <w:t>+573125925290</w:t>
            </w:r>
          </w:p>
          <w:p w14:paraId="3F3FDC72" w14:textId="77777777" w:rsidR="004D3011" w:rsidRPr="0059649E" w:rsidRDefault="004D3011" w:rsidP="004D3011"/>
          <w:sdt>
            <w:sdtPr>
              <w:id w:val="67859272"/>
              <w:placeholder>
                <w:docPart w:val="8AE1046F3B1D4BEB93D4D993E3C10E48"/>
              </w:placeholder>
              <w:temporary/>
              <w:showingPlcHdr/>
              <w15:appearance w15:val="hidden"/>
            </w:sdtPr>
            <w:sdtEndPr/>
            <w:sdtContent>
              <w:p w14:paraId="0FF8D3EA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3842FE8832124F2B9209397B321B64BE"/>
              </w:placeholder>
              <w:temporary/>
              <w:showingPlcHdr/>
              <w15:appearance w15:val="hidden"/>
            </w:sdtPr>
            <w:sdtEndPr/>
            <w:sdtContent>
              <w:p w14:paraId="57E66AF5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3DA226A0" w14:textId="77777777" w:rsidR="004D3011" w:rsidRPr="0059649E" w:rsidRDefault="004D3011" w:rsidP="004D3011"/>
          <w:sdt>
            <w:sdtPr>
              <w:id w:val="-240260293"/>
              <w:placeholder>
                <w:docPart w:val="F7AC565BE22049EDB6F43BDE933839F9"/>
              </w:placeholder>
              <w:temporary/>
              <w:showingPlcHdr/>
              <w15:appearance w15:val="hidden"/>
            </w:sdtPr>
            <w:sdtEndPr/>
            <w:sdtContent>
              <w:p w14:paraId="10B09800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7CB0F5A" w14:textId="190EB413" w:rsidR="004142CD" w:rsidRPr="00C23A27" w:rsidRDefault="002469BE" w:rsidP="00C23A27">
            <w:r>
              <w:t>i</w:t>
            </w:r>
            <w:r w:rsidR="00C23A27" w:rsidRPr="00C23A27">
              <w:t>ngendeiver@gmail.com</w:t>
            </w:r>
          </w:p>
          <w:sdt>
            <w:sdtPr>
              <w:id w:val="-1444214663"/>
              <w:placeholder>
                <w:docPart w:val="9ED5B1E4A6884A13A8B12E8D21A95E2A"/>
              </w:placeholder>
              <w:temporary/>
              <w:showingPlcHdr/>
              <w15:appearance w15:val="hidden"/>
            </w:sdtPr>
            <w:sdtEndPr/>
            <w:sdtContent>
              <w:p w14:paraId="0418B276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42830646" w14:textId="5CB656AD" w:rsidR="004D3011" w:rsidRPr="0059649E" w:rsidRDefault="00A45667" w:rsidP="004D3011">
            <w:r>
              <w:t>Viajar</w:t>
            </w:r>
          </w:p>
          <w:p w14:paraId="3794881E" w14:textId="49C37483" w:rsidR="004D3011" w:rsidRPr="0059649E" w:rsidRDefault="00A45667" w:rsidP="004D3011">
            <w:r>
              <w:t>Cine</w:t>
            </w:r>
          </w:p>
          <w:p w14:paraId="45C3D8E5" w14:textId="5F96D424" w:rsidR="004D3011" w:rsidRPr="0059649E" w:rsidRDefault="00A45667" w:rsidP="004D3011">
            <w:r>
              <w:t>Videojuegos</w:t>
            </w:r>
          </w:p>
        </w:tc>
        <w:tc>
          <w:tcPr>
            <w:tcW w:w="720" w:type="dxa"/>
          </w:tcPr>
          <w:p w14:paraId="0564A5A8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6B14CDB3CE14F3AA733EACCFF9D56FB"/>
              </w:placeholder>
              <w:temporary/>
              <w:showingPlcHdr/>
              <w15:appearance w15:val="hidden"/>
            </w:sdtPr>
            <w:sdtEndPr/>
            <w:sdtContent>
              <w:p w14:paraId="0133D70E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3CCDF054" w14:textId="37FA6D37" w:rsidR="00036450" w:rsidRPr="0059649E" w:rsidRDefault="00DC1E1A" w:rsidP="00B359E4">
            <w:pPr>
              <w:pStyle w:val="Ttulo4"/>
            </w:pPr>
            <w:r>
              <w:t>Universidad Pontificia Bolivariana</w:t>
            </w:r>
          </w:p>
          <w:p w14:paraId="4389A1DB" w14:textId="4A465E0E" w:rsidR="00036450" w:rsidRPr="0059649E" w:rsidRDefault="00773B40" w:rsidP="00B359E4">
            <w:pPr>
              <w:pStyle w:val="Fecha"/>
            </w:pPr>
            <w:r>
              <w:t>Enero del 2017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del 2021</w:t>
            </w:r>
          </w:p>
          <w:p w14:paraId="12131D9C" w14:textId="67BFFDA2" w:rsidR="00CC0C6D" w:rsidRPr="0059649E" w:rsidRDefault="00CC3BBB" w:rsidP="00CC0C6D">
            <w:r>
              <w:t xml:space="preserve">En la universidad siempre me </w:t>
            </w:r>
            <w:r w:rsidR="003C30FE">
              <w:t>caracterice</w:t>
            </w:r>
            <w:r>
              <w:t xml:space="preserve"> por tener </w:t>
            </w:r>
            <w:r w:rsidR="00DC5744">
              <w:t xml:space="preserve">un </w:t>
            </w:r>
            <w:r w:rsidR="00B31D9E">
              <w:t>alto</w:t>
            </w:r>
            <w:r>
              <w:t xml:space="preserve"> rendimiento en las materias relacionadas con la carrera, mis proyectos integradores eran proyectos que siempre resaltaban en la jornada de proyectos integradores de la facultad, por que eran </w:t>
            </w:r>
            <w:r w:rsidR="00B414C0">
              <w:t xml:space="preserve">proyectos </w:t>
            </w:r>
            <w:r w:rsidR="00B414C0" w:rsidRPr="0059649E">
              <w:rPr>
                <w:lang w:bidi="es-ES"/>
              </w:rPr>
              <w:t>que</w:t>
            </w:r>
            <w:r>
              <w:rPr>
                <w:lang w:bidi="es-ES"/>
              </w:rPr>
              <w:t xml:space="preserve"> reflejaban un gran trabaj</w:t>
            </w:r>
            <w:r w:rsidR="00786A50">
              <w:rPr>
                <w:lang w:bidi="es-ES"/>
              </w:rPr>
              <w:t>o</w:t>
            </w:r>
            <w:r>
              <w:rPr>
                <w:lang w:bidi="es-ES"/>
              </w:rPr>
              <w:t>, dedicación</w:t>
            </w:r>
            <w:r w:rsidR="00786A50">
              <w:rPr>
                <w:lang w:bidi="es-ES"/>
              </w:rPr>
              <w:t xml:space="preserve">, compromiso </w:t>
            </w:r>
            <w:r>
              <w:rPr>
                <w:lang w:bidi="es-ES"/>
              </w:rPr>
              <w:t>y responsabilidad con el mismo</w:t>
            </w:r>
            <w:r w:rsidR="009C4F40">
              <w:rPr>
                <w:lang w:bidi="es-ES"/>
              </w:rPr>
              <w:t>,</w:t>
            </w:r>
            <w:r>
              <w:rPr>
                <w:lang w:bidi="es-ES"/>
              </w:rPr>
              <w:t xml:space="preserve"> acompañado de muy buenos resultados</w:t>
            </w:r>
            <w:r w:rsidR="00DE6831">
              <w:rPr>
                <w:lang w:bidi="es-ES"/>
              </w:rPr>
              <w:t xml:space="preserve"> en la exposición </w:t>
            </w:r>
            <w:r w:rsidR="00221124">
              <w:rPr>
                <w:lang w:bidi="es-ES"/>
              </w:rPr>
              <w:t>de este</w:t>
            </w:r>
            <w:r>
              <w:rPr>
                <w:lang w:bidi="es-ES"/>
              </w:rPr>
              <w:t>.</w:t>
            </w:r>
          </w:p>
          <w:p w14:paraId="50041934" w14:textId="2849ED22" w:rsidR="004142CD" w:rsidRPr="0059649E" w:rsidRDefault="004142CD" w:rsidP="00CC3BBB">
            <w:r w:rsidRPr="0059649E">
              <w:rPr>
                <w:lang w:bidi="es-ES"/>
              </w:rPr>
              <w:t xml:space="preserve"> </w:t>
            </w:r>
          </w:p>
          <w:p w14:paraId="4847C066" w14:textId="4A7E43D2" w:rsidR="00036450" w:rsidRPr="0059649E" w:rsidRDefault="00C14165" w:rsidP="00036450">
            <w:pPr>
              <w:pStyle w:val="Ttulo2"/>
            </w:pPr>
            <w:r>
              <w:t>EXPERIENCIA</w:t>
            </w:r>
          </w:p>
          <w:p w14:paraId="5CDF75A0" w14:textId="2E7C08FD" w:rsidR="005F24E5" w:rsidRPr="0059649E" w:rsidRDefault="005F24E5" w:rsidP="005F24E5">
            <w:pPr>
              <w:pStyle w:val="Ttulo4"/>
              <w:rPr>
                <w:bCs/>
              </w:rPr>
            </w:pPr>
            <w:r>
              <w:t>Expocheck – Proyecto de grado</w:t>
            </w:r>
          </w:p>
          <w:p w14:paraId="03B070EB" w14:textId="77777777" w:rsidR="005F24E5" w:rsidRPr="0059649E" w:rsidRDefault="00F66354" w:rsidP="005F24E5">
            <w:pPr>
              <w:pStyle w:val="Fecha"/>
            </w:pPr>
            <w:sdt>
              <w:sdtPr>
                <w:id w:val="-322893019"/>
                <w:placeholder>
                  <w:docPart w:val="3A3950BCC14646FEBE0FCFD128A80E60"/>
                </w:placeholder>
                <w:temporary/>
                <w:showingPlcHdr/>
                <w15:appearance w15:val="hidden"/>
              </w:sdtPr>
              <w:sdtEndPr/>
              <w:sdtContent>
                <w:r w:rsidR="005F24E5" w:rsidRPr="0059649E">
                  <w:rPr>
                    <w:lang w:bidi="es-ES"/>
                  </w:rPr>
                  <w:t>[Fecha de inicio]</w:t>
                </w:r>
              </w:sdtContent>
            </w:sdt>
            <w:r w:rsidR="005F24E5" w:rsidRPr="0059649E">
              <w:rPr>
                <w:lang w:bidi="es-ES"/>
              </w:rPr>
              <w:t xml:space="preserve"> - </w:t>
            </w:r>
            <w:sdt>
              <w:sdtPr>
                <w:id w:val="-754589722"/>
                <w:placeholder>
                  <w:docPart w:val="652D5DF1D48D47B0834467BC981D305A"/>
                </w:placeholder>
                <w:temporary/>
                <w:showingPlcHdr/>
                <w15:appearance w15:val="hidden"/>
              </w:sdtPr>
              <w:sdtEndPr/>
              <w:sdtContent>
                <w:r w:rsidR="005F24E5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22E8892A" w14:textId="77777777" w:rsidR="005F24E5" w:rsidRPr="0059649E" w:rsidRDefault="00F66354" w:rsidP="005F24E5">
            <w:sdt>
              <w:sdtPr>
                <w:id w:val="-524012200"/>
                <w:placeholder>
                  <w:docPart w:val="98426D094CA3420D91D1E5D96905A44C"/>
                </w:placeholder>
                <w:temporary/>
                <w:showingPlcHdr/>
                <w15:appearance w15:val="hidden"/>
              </w:sdtPr>
              <w:sdtEndPr/>
              <w:sdtContent>
                <w:r w:rsidR="005F24E5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5F24E5" w:rsidRPr="0059649E">
              <w:rPr>
                <w:lang w:bidi="es-ES"/>
              </w:rPr>
              <w:t xml:space="preserve"> </w:t>
            </w:r>
          </w:p>
          <w:p w14:paraId="65FB57B8" w14:textId="77777777" w:rsidR="005F24E5" w:rsidRDefault="005F24E5" w:rsidP="00B359E4">
            <w:pPr>
              <w:pStyle w:val="Ttulo4"/>
            </w:pPr>
          </w:p>
          <w:p w14:paraId="03ACE119" w14:textId="5D681F8F" w:rsidR="00036450" w:rsidRPr="0059649E" w:rsidRDefault="001C5B3B" w:rsidP="00B359E4">
            <w:pPr>
              <w:pStyle w:val="Ttulo4"/>
              <w:rPr>
                <w:bCs/>
              </w:rPr>
            </w:pPr>
            <w:r>
              <w:t>SPEC</w:t>
            </w:r>
            <w:r w:rsidR="00036450" w:rsidRPr="0059649E">
              <w:rPr>
                <w:lang w:bidi="es-ES"/>
              </w:rPr>
              <w:t xml:space="preserve"> </w:t>
            </w:r>
            <w:r>
              <w:t>– Desarrollo de sistema SIG</w:t>
            </w:r>
          </w:p>
          <w:p w14:paraId="1A443FF8" w14:textId="66E57027" w:rsidR="00036450" w:rsidRPr="0059649E" w:rsidRDefault="008E4110" w:rsidP="00B359E4">
            <w:pPr>
              <w:pStyle w:val="Fecha"/>
            </w:pPr>
            <w:r>
              <w:t>Julio del 2019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Diciembre del 2020</w:t>
            </w:r>
          </w:p>
          <w:p w14:paraId="4756D64C" w14:textId="027D32B9" w:rsidR="00036450" w:rsidRDefault="0059678C" w:rsidP="00036450">
            <w:pPr>
              <w:rPr>
                <w:lang w:bidi="es-ES"/>
              </w:rPr>
            </w:pPr>
            <w:r>
              <w:t xml:space="preserve">Durante año y medio participe en el semillero de prospectiva energética de Colombia (SPEC) en el </w:t>
            </w:r>
            <w:r w:rsidR="00093373">
              <w:t>cual,</w:t>
            </w:r>
            <w:r>
              <w:t xml:space="preserve"> junto a un compañero de estudio y un</w:t>
            </w:r>
            <w:r w:rsidR="0016653E">
              <w:t>a</w:t>
            </w:r>
            <w:r>
              <w:t xml:space="preserve"> docente líder de proyecto de investigación,</w:t>
            </w:r>
            <w:r w:rsidR="0016653E">
              <w:rPr>
                <w:lang w:bidi="es-ES"/>
              </w:rPr>
              <w:t xml:space="preserve"> desarrolle la base de datos, sistema de administración y sistema de información geográfica (SIG) </w:t>
            </w:r>
            <w:r w:rsidR="00E64494">
              <w:rPr>
                <w:lang w:bidi="es-ES"/>
              </w:rPr>
              <w:t xml:space="preserve">proyecto </w:t>
            </w:r>
            <w:r w:rsidR="0016653E">
              <w:rPr>
                <w:lang w:bidi="es-ES"/>
              </w:rPr>
              <w:t xml:space="preserve">en el cual se </w:t>
            </w:r>
            <w:r w:rsidR="00F42B19">
              <w:rPr>
                <w:lang w:bidi="es-ES"/>
              </w:rPr>
              <w:t>tenía</w:t>
            </w:r>
            <w:r w:rsidR="0016653E">
              <w:rPr>
                <w:lang w:bidi="es-ES"/>
              </w:rPr>
              <w:t xml:space="preserve"> como </w:t>
            </w:r>
            <w:r w:rsidR="00F42B19">
              <w:rPr>
                <w:lang w:bidi="es-ES"/>
              </w:rPr>
              <w:t>objetivo el</w:t>
            </w:r>
            <w:r w:rsidR="0016653E">
              <w:rPr>
                <w:lang w:bidi="es-ES"/>
              </w:rPr>
              <w:t xml:space="preserve"> almacenamiento y representación </w:t>
            </w:r>
            <w:r w:rsidR="00F42B19">
              <w:rPr>
                <w:lang w:bidi="es-ES"/>
              </w:rPr>
              <w:t xml:space="preserve">de información </w:t>
            </w:r>
            <w:r w:rsidR="0016653E">
              <w:rPr>
                <w:lang w:bidi="es-ES"/>
              </w:rPr>
              <w:t>de la radiación solar del área metropolitana de Bucaramanga.</w:t>
            </w:r>
          </w:p>
          <w:p w14:paraId="4F579993" w14:textId="536CD4EB" w:rsidR="00F42B19" w:rsidRDefault="00F42B19" w:rsidP="00036450">
            <w:pPr>
              <w:rPr>
                <w:lang w:bidi="es-ES"/>
              </w:rPr>
            </w:pPr>
            <w:r>
              <w:rPr>
                <w:lang w:bidi="es-ES"/>
              </w:rPr>
              <w:t>Enlace del sitio web público:</w:t>
            </w:r>
            <w:r w:rsidR="00682BD5">
              <w:t xml:space="preserve"> </w:t>
            </w:r>
            <w:r w:rsidR="00682BD5" w:rsidRPr="00682BD5">
              <w:rPr>
                <w:lang w:bidi="es-ES"/>
              </w:rPr>
              <w:t>radiacionsolar.bucaramanga.upb.edu.co</w:t>
            </w:r>
          </w:p>
          <w:p w14:paraId="11312822" w14:textId="77777777" w:rsidR="00682BD5" w:rsidRPr="0059649E" w:rsidRDefault="00682BD5" w:rsidP="00036450"/>
          <w:p w14:paraId="381361C4" w14:textId="255D244E" w:rsidR="004D3011" w:rsidRPr="0059649E" w:rsidRDefault="004D3011" w:rsidP="004D3011"/>
          <w:p w14:paraId="5A9A6D93" w14:textId="77777777" w:rsidR="004D3011" w:rsidRPr="0059649E" w:rsidRDefault="004D3011" w:rsidP="00036450"/>
          <w:sdt>
            <w:sdtPr>
              <w:id w:val="1669594239"/>
              <w:placeholder>
                <w:docPart w:val="2891DB844EA8475A87E03DF9EF7AE0AC"/>
              </w:placeholder>
              <w:temporary/>
              <w:showingPlcHdr/>
              <w15:appearance w15:val="hidden"/>
            </w:sdtPr>
            <w:sdtEndPr/>
            <w:sdtContent>
              <w:p w14:paraId="716A8447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6EBE7701" w14:textId="481D0C9B" w:rsidR="00036450" w:rsidRDefault="009113A4" w:rsidP="004D3011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58240" behindDoc="1" locked="0" layoutInCell="1" allowOverlap="1" wp14:anchorId="0CB8764C" wp14:editId="05F9BC9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12706" y="0"/>
                      <wp:lineTo x="0" y="10165"/>
                      <wp:lineTo x="0" y="20329"/>
                      <wp:lineTo x="12706" y="20329"/>
                      <wp:lineTo x="20329" y="7624"/>
                      <wp:lineTo x="20329" y="0"/>
                      <wp:lineTo x="12706" y="0"/>
                    </wp:wrapPolygon>
                  </wp:wrapTight>
                  <wp:docPr id="4" name="Gráfico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rca de verificación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 w:themeColor="text1"/>
                <w:lang w:val="en-US" w:eastAsia="zh-CN"/>
              </w:rPr>
              <w:t>Autodidacta</w:t>
            </w:r>
            <w:r w:rsidR="00092624">
              <w:rPr>
                <w:noProof/>
                <w:color w:val="000000" w:themeColor="text1"/>
                <w:lang w:val="en-US" w:eastAsia="zh-CN"/>
              </w:rPr>
              <w:t>.</w:t>
            </w:r>
          </w:p>
          <w:p w14:paraId="700FB239" w14:textId="7FBEF8C9" w:rsidR="0044542D" w:rsidRDefault="0044542D" w:rsidP="0044542D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60288" behindDoc="1" locked="0" layoutInCell="1" allowOverlap="1" wp14:anchorId="253531B0" wp14:editId="04C005E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12706" y="0"/>
                      <wp:lineTo x="0" y="10165"/>
                      <wp:lineTo x="0" y="20329"/>
                      <wp:lineTo x="12706" y="20329"/>
                      <wp:lineTo x="20329" y="7624"/>
                      <wp:lineTo x="20329" y="0"/>
                      <wp:lineTo x="12706" y="0"/>
                    </wp:wrapPolygon>
                  </wp:wrapTight>
                  <wp:docPr id="6" name="Gráfico 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rca de verificación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92624">
              <w:rPr>
                <w:noProof/>
                <w:color w:val="000000" w:themeColor="text1"/>
                <w:lang w:val="en-US" w:eastAsia="zh-CN"/>
              </w:rPr>
              <w:t>Responsable.</w:t>
            </w:r>
          </w:p>
          <w:p w14:paraId="51CC14A9" w14:textId="2745597E" w:rsidR="0044542D" w:rsidRDefault="0044542D" w:rsidP="0044542D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62336" behindDoc="1" locked="0" layoutInCell="1" allowOverlap="1" wp14:anchorId="1D41882A" wp14:editId="761174E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12706" y="0"/>
                      <wp:lineTo x="0" y="10165"/>
                      <wp:lineTo x="0" y="20329"/>
                      <wp:lineTo x="12706" y="20329"/>
                      <wp:lineTo x="20329" y="7624"/>
                      <wp:lineTo x="20329" y="0"/>
                      <wp:lineTo x="12706" y="0"/>
                    </wp:wrapPolygon>
                  </wp:wrapTight>
                  <wp:docPr id="7" name="Gráfico 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rca de verificación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6C92">
              <w:rPr>
                <w:noProof/>
                <w:color w:val="000000" w:themeColor="text1"/>
                <w:lang w:val="en-US" w:eastAsia="zh-CN"/>
              </w:rPr>
              <w:t>Me gusta aprender nuevas tecn</w:t>
            </w:r>
            <w:r w:rsidR="00C8136B">
              <w:rPr>
                <w:noProof/>
                <w:color w:val="000000" w:themeColor="text1"/>
                <w:lang w:val="en-US" w:eastAsia="zh-CN"/>
              </w:rPr>
              <w:t>o</w:t>
            </w:r>
            <w:r w:rsidR="00756C92">
              <w:rPr>
                <w:noProof/>
                <w:color w:val="000000" w:themeColor="text1"/>
                <w:lang w:val="en-US" w:eastAsia="zh-CN"/>
              </w:rPr>
              <w:t>logias</w:t>
            </w:r>
            <w:r w:rsidR="00092624">
              <w:rPr>
                <w:noProof/>
                <w:color w:val="000000" w:themeColor="text1"/>
                <w:lang w:val="en-US" w:eastAsia="zh-CN"/>
              </w:rPr>
              <w:t>.</w:t>
            </w:r>
          </w:p>
          <w:p w14:paraId="61FC7A4B" w14:textId="1F124214" w:rsidR="00C8136B" w:rsidRDefault="003D04A5" w:rsidP="00C8136B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 wp14:anchorId="1E25347E" wp14:editId="145B7C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12706" y="0"/>
                      <wp:lineTo x="0" y="10165"/>
                      <wp:lineTo x="0" y="20329"/>
                      <wp:lineTo x="12706" y="20329"/>
                      <wp:lineTo x="20329" y="7624"/>
                      <wp:lineTo x="20329" y="0"/>
                      <wp:lineTo x="12706" y="0"/>
                    </wp:wrapPolygon>
                  </wp:wrapTight>
                  <wp:docPr id="8" name="Gráfico 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rca de verificación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65FDA">
              <w:rPr>
                <w:noProof/>
                <w:color w:val="000000" w:themeColor="text1"/>
                <w:lang w:val="en-US" w:eastAsia="zh-CN"/>
              </w:rPr>
              <w:t>Me gusta aprender diferentes temas asociados a la profesión.</w:t>
            </w:r>
            <w:r w:rsidR="00C8136B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66432" behindDoc="1" locked="0" layoutInCell="1" allowOverlap="1" wp14:anchorId="2DEC7AFF" wp14:editId="643743C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1925" cy="161925"/>
                  <wp:effectExtent l="0" t="0" r="9525" b="9525"/>
                  <wp:wrapTight wrapText="bothSides">
                    <wp:wrapPolygon edited="0">
                      <wp:start x="12706" y="0"/>
                      <wp:lineTo x="0" y="10165"/>
                      <wp:lineTo x="0" y="20329"/>
                      <wp:lineTo x="12706" y="20329"/>
                      <wp:lineTo x="20329" y="7624"/>
                      <wp:lineTo x="20329" y="0"/>
                      <wp:lineTo x="12706" y="0"/>
                    </wp:wrapPolygon>
                  </wp:wrapTight>
                  <wp:docPr id="10" name="Gráfico 1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rca de verificación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B5C1E5" w14:textId="2FD037E1" w:rsidR="0044542D" w:rsidRDefault="0044542D" w:rsidP="0044542D">
            <w:pPr>
              <w:rPr>
                <w:noProof/>
                <w:color w:val="000000" w:themeColor="text1"/>
                <w:lang w:val="en-US" w:eastAsia="zh-CN"/>
              </w:rPr>
            </w:pPr>
          </w:p>
          <w:p w14:paraId="2959AB5C" w14:textId="77777777" w:rsidR="0044542D" w:rsidRDefault="0044542D" w:rsidP="004D3011">
            <w:pPr>
              <w:rPr>
                <w:noProof/>
                <w:color w:val="000000" w:themeColor="text1"/>
                <w:lang w:val="en-US" w:eastAsia="zh-CN"/>
              </w:rPr>
            </w:pPr>
          </w:p>
          <w:p w14:paraId="1E619CDE" w14:textId="36C9974F" w:rsidR="00D2338D" w:rsidRPr="0059649E" w:rsidRDefault="00D2338D" w:rsidP="004D3011">
            <w:pPr>
              <w:rPr>
                <w:color w:val="FFFFFF" w:themeColor="background1"/>
              </w:rPr>
            </w:pPr>
          </w:p>
        </w:tc>
      </w:tr>
    </w:tbl>
    <w:p w14:paraId="1FCE09FC" w14:textId="77777777" w:rsidR="0043117B" w:rsidRPr="0059649E" w:rsidRDefault="00F66354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54739" w14:textId="77777777" w:rsidR="00F66354" w:rsidRDefault="00F66354" w:rsidP="000C45FF">
      <w:r>
        <w:separator/>
      </w:r>
    </w:p>
  </w:endnote>
  <w:endnote w:type="continuationSeparator" w:id="0">
    <w:p w14:paraId="08B3A05E" w14:textId="77777777" w:rsidR="00F66354" w:rsidRDefault="00F6635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BBA33" w14:textId="77777777" w:rsidR="00F66354" w:rsidRDefault="00F66354" w:rsidP="000C45FF">
      <w:r>
        <w:separator/>
      </w:r>
    </w:p>
  </w:footnote>
  <w:footnote w:type="continuationSeparator" w:id="0">
    <w:p w14:paraId="488AF2F6" w14:textId="77777777" w:rsidR="00F66354" w:rsidRDefault="00F6635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9177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3F03636" wp14:editId="515C789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B"/>
    <w:rsid w:val="00034DE7"/>
    <w:rsid w:val="00036450"/>
    <w:rsid w:val="00043DC1"/>
    <w:rsid w:val="00075675"/>
    <w:rsid w:val="00092624"/>
    <w:rsid w:val="00093373"/>
    <w:rsid w:val="00094499"/>
    <w:rsid w:val="000C45FF"/>
    <w:rsid w:val="000E3E60"/>
    <w:rsid w:val="000E3FD1"/>
    <w:rsid w:val="00102171"/>
    <w:rsid w:val="00112054"/>
    <w:rsid w:val="001424E5"/>
    <w:rsid w:val="001525E1"/>
    <w:rsid w:val="0016653E"/>
    <w:rsid w:val="00180329"/>
    <w:rsid w:val="0019001F"/>
    <w:rsid w:val="001A74A5"/>
    <w:rsid w:val="001B2ABD"/>
    <w:rsid w:val="001C5B3B"/>
    <w:rsid w:val="001E0391"/>
    <w:rsid w:val="001E1759"/>
    <w:rsid w:val="001F1ECC"/>
    <w:rsid w:val="00221124"/>
    <w:rsid w:val="002400EB"/>
    <w:rsid w:val="002469BE"/>
    <w:rsid w:val="002559EC"/>
    <w:rsid w:val="00256CF7"/>
    <w:rsid w:val="00281FD5"/>
    <w:rsid w:val="002B6D69"/>
    <w:rsid w:val="002D3CA3"/>
    <w:rsid w:val="0030481B"/>
    <w:rsid w:val="003156FC"/>
    <w:rsid w:val="003254B5"/>
    <w:rsid w:val="00365A92"/>
    <w:rsid w:val="0037121F"/>
    <w:rsid w:val="003A6B7D"/>
    <w:rsid w:val="003B06CA"/>
    <w:rsid w:val="003C30FE"/>
    <w:rsid w:val="003D04A5"/>
    <w:rsid w:val="004071FC"/>
    <w:rsid w:val="004142CD"/>
    <w:rsid w:val="0044542D"/>
    <w:rsid w:val="00445947"/>
    <w:rsid w:val="004561E8"/>
    <w:rsid w:val="004813B3"/>
    <w:rsid w:val="00496591"/>
    <w:rsid w:val="004A6E83"/>
    <w:rsid w:val="004C63E4"/>
    <w:rsid w:val="004D3011"/>
    <w:rsid w:val="005262AC"/>
    <w:rsid w:val="0059649E"/>
    <w:rsid w:val="0059678C"/>
    <w:rsid w:val="005E39D5"/>
    <w:rsid w:val="005F24E5"/>
    <w:rsid w:val="00600670"/>
    <w:rsid w:val="0062123A"/>
    <w:rsid w:val="00646E75"/>
    <w:rsid w:val="006771D0"/>
    <w:rsid w:val="00682BD5"/>
    <w:rsid w:val="00711F69"/>
    <w:rsid w:val="00715FCB"/>
    <w:rsid w:val="00727BC3"/>
    <w:rsid w:val="00743101"/>
    <w:rsid w:val="00756C92"/>
    <w:rsid w:val="00773B40"/>
    <w:rsid w:val="007775E1"/>
    <w:rsid w:val="007867A0"/>
    <w:rsid w:val="00786A50"/>
    <w:rsid w:val="007927F5"/>
    <w:rsid w:val="007F28CC"/>
    <w:rsid w:val="008016A2"/>
    <w:rsid w:val="00802CA0"/>
    <w:rsid w:val="00895674"/>
    <w:rsid w:val="008E4110"/>
    <w:rsid w:val="009113A4"/>
    <w:rsid w:val="009260CD"/>
    <w:rsid w:val="00952C25"/>
    <w:rsid w:val="00962F95"/>
    <w:rsid w:val="0099438B"/>
    <w:rsid w:val="00996CF7"/>
    <w:rsid w:val="0099710E"/>
    <w:rsid w:val="009A09AC"/>
    <w:rsid w:val="009C4F40"/>
    <w:rsid w:val="00A2118D"/>
    <w:rsid w:val="00A31071"/>
    <w:rsid w:val="00A36E78"/>
    <w:rsid w:val="00A45667"/>
    <w:rsid w:val="00AD76E2"/>
    <w:rsid w:val="00B20152"/>
    <w:rsid w:val="00B31D9E"/>
    <w:rsid w:val="00B359E4"/>
    <w:rsid w:val="00B414C0"/>
    <w:rsid w:val="00B57D98"/>
    <w:rsid w:val="00B70850"/>
    <w:rsid w:val="00C066B6"/>
    <w:rsid w:val="00C14165"/>
    <w:rsid w:val="00C23A27"/>
    <w:rsid w:val="00C37BA1"/>
    <w:rsid w:val="00C4674C"/>
    <w:rsid w:val="00C506CF"/>
    <w:rsid w:val="00C65FDA"/>
    <w:rsid w:val="00C72BED"/>
    <w:rsid w:val="00C8136B"/>
    <w:rsid w:val="00C9578B"/>
    <w:rsid w:val="00CB0055"/>
    <w:rsid w:val="00CC0C6D"/>
    <w:rsid w:val="00CC3BBB"/>
    <w:rsid w:val="00CD707A"/>
    <w:rsid w:val="00D04BFE"/>
    <w:rsid w:val="00D126A0"/>
    <w:rsid w:val="00D2338D"/>
    <w:rsid w:val="00D2522B"/>
    <w:rsid w:val="00D422DE"/>
    <w:rsid w:val="00D5459D"/>
    <w:rsid w:val="00DA1F4D"/>
    <w:rsid w:val="00DC1E1A"/>
    <w:rsid w:val="00DC5744"/>
    <w:rsid w:val="00DD172A"/>
    <w:rsid w:val="00DE6831"/>
    <w:rsid w:val="00E25A26"/>
    <w:rsid w:val="00E4381A"/>
    <w:rsid w:val="00E52E13"/>
    <w:rsid w:val="00E55D74"/>
    <w:rsid w:val="00E64494"/>
    <w:rsid w:val="00EE4C8D"/>
    <w:rsid w:val="00F42B19"/>
    <w:rsid w:val="00F60274"/>
    <w:rsid w:val="00F6635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9D9B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Deiver\AppData\Local\Microsoft\Office\16.0\DTS\es-ES%7bE43D692C-63BB-4551-8076-BFC52BBC0EAF%7d\%7b0D128A7D-DC23-4142-AAB7-69FA5B7B717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732C309CAF410AB4233171F8DDC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6E4A1-80DB-4FDC-8B5E-D5E8C8B2A48D}"/>
      </w:docPartPr>
      <w:docPartBody>
        <w:p w:rsidR="004B143E" w:rsidRDefault="00155D1C">
          <w:pPr>
            <w:pStyle w:val="58732C309CAF410AB4233171F8DDC92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23309F23318342E18D0643E25023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D08E-EC36-40B0-A9D5-F2512A806BAA}"/>
      </w:docPartPr>
      <w:docPartBody>
        <w:p w:rsidR="004B143E" w:rsidRDefault="00155D1C">
          <w:pPr>
            <w:pStyle w:val="23309F23318342E18D0643E25023F25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838FB6B74474EF6B367E879A5E4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CCD4-97A6-4968-916B-83506C55139C}"/>
      </w:docPartPr>
      <w:docPartBody>
        <w:p w:rsidR="004B143E" w:rsidRDefault="00155D1C">
          <w:pPr>
            <w:pStyle w:val="7838FB6B74474EF6B367E879A5E4779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AE1046F3B1D4BEB93D4D993E3C1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278-5BF3-4557-ABD7-AE6959B938C3}"/>
      </w:docPartPr>
      <w:docPartBody>
        <w:p w:rsidR="004B143E" w:rsidRDefault="00155D1C">
          <w:pPr>
            <w:pStyle w:val="8AE1046F3B1D4BEB93D4D993E3C10E48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3842FE8832124F2B9209397B321B6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6A57-D3E5-44FB-AECF-826C0C3BB5F3}"/>
      </w:docPartPr>
      <w:docPartBody>
        <w:p w:rsidR="004B143E" w:rsidRDefault="00155D1C">
          <w:pPr>
            <w:pStyle w:val="3842FE8832124F2B9209397B321B64BE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F7AC565BE22049EDB6F43BDE9338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A9FC-87FF-499D-B3EA-4C600F0273F4}"/>
      </w:docPartPr>
      <w:docPartBody>
        <w:p w:rsidR="004B143E" w:rsidRDefault="00155D1C">
          <w:pPr>
            <w:pStyle w:val="F7AC565BE22049EDB6F43BDE933839F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ED5B1E4A6884A13A8B12E8D21A95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A0F42-780C-4F60-BF2C-30B4A9386A22}"/>
      </w:docPartPr>
      <w:docPartBody>
        <w:p w:rsidR="004B143E" w:rsidRDefault="00155D1C">
          <w:pPr>
            <w:pStyle w:val="9ED5B1E4A6884A13A8B12E8D21A95E2A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36B14CDB3CE14F3AA733EACCFF9D5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A5759-C49C-4A24-8354-F8A4651126BE}"/>
      </w:docPartPr>
      <w:docPartBody>
        <w:p w:rsidR="004B143E" w:rsidRDefault="00155D1C">
          <w:pPr>
            <w:pStyle w:val="36B14CDB3CE14F3AA733EACCFF9D56F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2891DB844EA8475A87E03DF9EF7AE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6DC7B-0B48-4363-9871-8557B12C9E09}"/>
      </w:docPartPr>
      <w:docPartBody>
        <w:p w:rsidR="004B143E" w:rsidRDefault="00155D1C">
          <w:pPr>
            <w:pStyle w:val="2891DB844EA8475A87E03DF9EF7AE0AC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  <w:docPart>
      <w:docPartPr>
        <w:name w:val="3A3950BCC14646FEBE0FCFD128A80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7708D-F2FC-4D3C-907F-F94E65F67D1A}"/>
      </w:docPartPr>
      <w:docPartBody>
        <w:p w:rsidR="004B143E" w:rsidRDefault="00F57C01" w:rsidP="00F57C01">
          <w:pPr>
            <w:pStyle w:val="3A3950BCC14646FEBE0FCFD128A80E60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52D5DF1D48D47B0834467BC981D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3D8C4-17C7-46D2-93A6-D5493564E356}"/>
      </w:docPartPr>
      <w:docPartBody>
        <w:p w:rsidR="004B143E" w:rsidRDefault="00F57C01" w:rsidP="00F57C01">
          <w:pPr>
            <w:pStyle w:val="652D5DF1D48D47B0834467BC981D305A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98426D094CA3420D91D1E5D96905A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09BB-32AB-4BD5-BB89-95189F3AAF60}"/>
      </w:docPartPr>
      <w:docPartBody>
        <w:p w:rsidR="004B143E" w:rsidRDefault="00F57C01" w:rsidP="00F57C01">
          <w:pPr>
            <w:pStyle w:val="98426D094CA3420D91D1E5D96905A44C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01"/>
    <w:rsid w:val="00155D1C"/>
    <w:rsid w:val="004B143E"/>
    <w:rsid w:val="00704BA0"/>
    <w:rsid w:val="00F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732C309CAF410AB4233171F8DDC92E">
    <w:name w:val="58732C309CAF410AB4233171F8DDC92E"/>
  </w:style>
  <w:style w:type="paragraph" w:customStyle="1" w:styleId="23309F23318342E18D0643E25023F250">
    <w:name w:val="23309F23318342E18D0643E25023F250"/>
  </w:style>
  <w:style w:type="paragraph" w:customStyle="1" w:styleId="7838FB6B74474EF6B367E879A5E47794">
    <w:name w:val="7838FB6B74474EF6B367E879A5E47794"/>
  </w:style>
  <w:style w:type="paragraph" w:customStyle="1" w:styleId="8AE1046F3B1D4BEB93D4D993E3C10E48">
    <w:name w:val="8AE1046F3B1D4BEB93D4D993E3C10E48"/>
  </w:style>
  <w:style w:type="paragraph" w:customStyle="1" w:styleId="3842FE8832124F2B9209397B321B64BE">
    <w:name w:val="3842FE8832124F2B9209397B321B64BE"/>
  </w:style>
  <w:style w:type="paragraph" w:customStyle="1" w:styleId="F7AC565BE22049EDB6F43BDE933839F9">
    <w:name w:val="F7AC565BE22049EDB6F43BDE933839F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ED5B1E4A6884A13A8B12E8D21A95E2A">
    <w:name w:val="9ED5B1E4A6884A13A8B12E8D21A95E2A"/>
  </w:style>
  <w:style w:type="paragraph" w:customStyle="1" w:styleId="36B14CDB3CE14F3AA733EACCFF9D56FB">
    <w:name w:val="36B14CDB3CE14F3AA733EACCFF9D56F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891DB844EA8475A87E03DF9EF7AE0AC">
    <w:name w:val="2891DB844EA8475A87E03DF9EF7AE0AC"/>
  </w:style>
  <w:style w:type="paragraph" w:customStyle="1" w:styleId="3A3950BCC14646FEBE0FCFD128A80E60">
    <w:name w:val="3A3950BCC14646FEBE0FCFD128A80E60"/>
    <w:rsid w:val="00F57C01"/>
  </w:style>
  <w:style w:type="paragraph" w:customStyle="1" w:styleId="652D5DF1D48D47B0834467BC981D305A">
    <w:name w:val="652D5DF1D48D47B0834467BC981D305A"/>
    <w:rsid w:val="00F57C01"/>
  </w:style>
  <w:style w:type="paragraph" w:customStyle="1" w:styleId="98426D094CA3420D91D1E5D96905A44C">
    <w:name w:val="98426D094CA3420D91D1E5D96905A44C"/>
    <w:rsid w:val="00F57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{0D128A7D-DC23-4142-AAB7-69FA5B7B717F}tf00546271_win32</Template>
  <TotalTime>0</TotalTime>
  <Pages>1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2020-10-11T20:23:00Z</dcterms:created>
  <dcterms:modified xsi:type="dcterms:W3CDTF">2020-10-11T21:08:00Z</dcterms:modified>
</cp:coreProperties>
</file>